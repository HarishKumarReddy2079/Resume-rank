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D22188">
        <w:tc>
          <w:tcPr>
            <w:tcW w:w="9360" w:type="dxa"/>
          </w:tcPr>
          <w:p w:rsidR="00384F21" w:rsidRPr="00384F21" w:rsidRDefault="009851F1" w:rsidP="009851F1">
            <w:pPr>
              <w:pStyle w:val="Title"/>
            </w:pPr>
            <w:r>
              <w:t>YASH PATEL</w:t>
            </w:r>
          </w:p>
        </w:tc>
      </w:tr>
    </w:tbl>
    <w:tbl>
      <w:tblPr>
        <w:tblStyle w:val="GridTable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4795"/>
      </w:tblGrid>
      <w:tr w:rsidR="00910CBB" w:rsidTr="00D22188">
        <w:trPr>
          <w:trHeight w:val="598"/>
        </w:trPr>
        <w:tc>
          <w:tcPr>
            <w:tcW w:w="4680" w:type="dxa"/>
          </w:tcPr>
          <w:p w:rsidR="007D783A" w:rsidRDefault="00EE1255" w:rsidP="00A636D5">
            <w:pPr>
              <w:pStyle w:val="ContactInfo"/>
              <w:jc w:val="both"/>
            </w:pPr>
            <w:sdt>
              <w:sdtPr>
                <w:alias w:val="Enter phone:"/>
                <w:tag w:val="Enter phone:"/>
                <w:id w:val="5444137"/>
                <w:placeholder>
                  <w:docPart w:val="86F6F4D605264A74A316D92C722EFA19"/>
                </w:placeholder>
                <w:temporary/>
                <w:showingPlcHdr/>
              </w:sdtPr>
              <w:sdtEndPr>
                <w:rPr>
                  <w:rStyle w:val="ContactInfoChar"/>
                  <w:b w:val="0"/>
                </w:rPr>
              </w:sdtEndPr>
              <w:sdtContent>
                <w:r w:rsidR="004513B2" w:rsidRPr="00F14524">
                  <w:rPr>
                    <w:rStyle w:val="ContactInfoChar"/>
                    <w:b/>
                  </w:rPr>
                  <w:t>Phone</w:t>
                </w:r>
              </w:sdtContent>
            </w:sdt>
            <w:r w:rsidR="00B8122F">
              <w:t xml:space="preserve"> </w:t>
            </w:r>
            <w:r w:rsidR="009851F1" w:rsidRPr="00A636D5">
              <w:t>: +91 8160229615</w:t>
            </w:r>
          </w:p>
          <w:p w:rsidR="007D783A" w:rsidRPr="00F14524" w:rsidRDefault="00EE1255" w:rsidP="00A636D5">
            <w:pPr>
              <w:pStyle w:val="ContactInfo"/>
              <w:jc w:val="both"/>
            </w:pPr>
            <w:sdt>
              <w:sdtPr>
                <w:alias w:val="Enter email:"/>
                <w:tag w:val="Enter email:"/>
                <w:id w:val="5444140"/>
                <w:placeholder>
                  <w:docPart w:val="D7307B53F54146908CDD6454DBE974F2"/>
                </w:placeholder>
                <w:temporary/>
                <w:showingPlcHdr/>
              </w:sdtPr>
              <w:sdtEndPr/>
              <w:sdtContent>
                <w:r w:rsidR="007D783A">
                  <w:t>Em</w:t>
                </w:r>
                <w:r w:rsidR="007D783A" w:rsidRPr="00F14524">
                  <w:t>ail</w:t>
                </w:r>
              </w:sdtContent>
            </w:sdt>
            <w:r w:rsidR="00B8122F">
              <w:t xml:space="preserve"> </w:t>
            </w:r>
            <w:r w:rsidR="007D783A">
              <w:t>: patelyash0103@gmail.com</w:t>
            </w:r>
          </w:p>
          <w:p w:rsidR="00910CBB" w:rsidRDefault="009851F1" w:rsidP="00A636D5">
            <w:pPr>
              <w:pStyle w:val="ContactInfo"/>
              <w:jc w:val="both"/>
            </w:pPr>
            <w:r>
              <w:t>Address</w:t>
            </w:r>
            <w:r w:rsidR="00B8122F">
              <w:t xml:space="preserve"> </w:t>
            </w:r>
            <w:r>
              <w:t xml:space="preserve">: </w:t>
            </w:r>
            <w:proofErr w:type="spellStart"/>
            <w:r>
              <w:t>At.Post</w:t>
            </w:r>
            <w:proofErr w:type="spellEnd"/>
            <w:r>
              <w:t xml:space="preserve">: </w:t>
            </w:r>
            <w:proofErr w:type="spellStart"/>
            <w:r>
              <w:t>Karwad</w:t>
            </w:r>
            <w:proofErr w:type="spellEnd"/>
            <w:r>
              <w:t xml:space="preserve">, </w:t>
            </w:r>
            <w:proofErr w:type="spellStart"/>
            <w:r>
              <w:t>Vapi</w:t>
            </w:r>
            <w:proofErr w:type="spellEnd"/>
            <w:r>
              <w:t>, 396191</w:t>
            </w:r>
          </w:p>
        </w:tc>
        <w:tc>
          <w:tcPr>
            <w:tcW w:w="4680" w:type="dxa"/>
          </w:tcPr>
          <w:p w:rsidR="00910CBB" w:rsidRDefault="00910CBB" w:rsidP="007D783A">
            <w:pPr>
              <w:pStyle w:val="ContactInfoRight"/>
            </w:pP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2083"/>
        <w:gridCol w:w="7507"/>
      </w:tblGrid>
      <w:tr w:rsidR="001E5C69" w:rsidTr="00F60E41">
        <w:tc>
          <w:tcPr>
            <w:tcW w:w="2083" w:type="dxa"/>
            <w:tcBorders>
              <w:top w:val="single" w:sz="4" w:space="0" w:color="F2F2F2" w:themeColor="background1" w:themeShade="F2"/>
              <w:right w:val="single" w:sz="4" w:space="0" w:color="F2F2F2" w:themeColor="background1" w:themeShade="F2"/>
            </w:tcBorders>
            <w:shd w:val="thinDiagStripe" w:color="F9F9F9" w:fill="auto"/>
          </w:tcPr>
          <w:p w:rsidR="001E5C69" w:rsidRPr="00024E30" w:rsidRDefault="00EE1255" w:rsidP="00C23536">
            <w:pPr>
              <w:pStyle w:val="Heading1"/>
              <w:jc w:val="left"/>
            </w:pPr>
            <w:sdt>
              <w:sdtPr>
                <w:alias w:val="Objective:"/>
                <w:tag w:val="Objective:"/>
                <w:id w:val="5444144"/>
                <w:placeholder>
                  <w:docPart w:val="D967986DAF98447C9A8B39EA3464C70B"/>
                </w:placeholder>
                <w:temporary/>
                <w:showingPlcHdr/>
              </w:sdtPr>
              <w:sdtEndPr/>
              <w:sdtContent>
                <w:r w:rsidR="00D13586">
                  <w:t>Objective</w:t>
                </w:r>
              </w:sdtContent>
            </w:sdt>
          </w:p>
        </w:tc>
        <w:tc>
          <w:tcPr>
            <w:tcW w:w="750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617226" w:rsidRDefault="009851F1" w:rsidP="00A636D5">
            <w:pPr>
              <w:jc w:val="both"/>
            </w:pPr>
            <w:r>
              <w:t>Looking for opportunities to enhance my skill and knowledge</w:t>
            </w:r>
            <w:r w:rsidR="002F58AE">
              <w:t>.</w:t>
            </w:r>
          </w:p>
        </w:tc>
      </w:tr>
      <w:tr w:rsidR="00910CBB" w:rsidTr="00F60E41">
        <w:tc>
          <w:tcPr>
            <w:tcW w:w="208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2B7E4E" w:rsidRDefault="002F58AE" w:rsidP="00C23536">
            <w:pPr>
              <w:pStyle w:val="Heading1"/>
              <w:jc w:val="left"/>
            </w:pPr>
            <w:r>
              <w:t>Skills</w:t>
            </w:r>
          </w:p>
        </w:tc>
        <w:tc>
          <w:tcPr>
            <w:tcW w:w="750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F58AE" w:rsidRDefault="002F58AE" w:rsidP="00A636D5">
            <w:pPr>
              <w:jc w:val="both"/>
            </w:pPr>
            <w:r>
              <w:t>Program</w:t>
            </w:r>
            <w:r w:rsidR="00960491">
              <w:t>ming languages: C, C++</w:t>
            </w:r>
            <w:r>
              <w:t>,</w:t>
            </w:r>
            <w:r w:rsidR="007D783A">
              <w:t xml:space="preserve"> </w:t>
            </w:r>
            <w:r>
              <w:t>Verilog</w:t>
            </w:r>
          </w:p>
          <w:p w:rsidR="00A9541B" w:rsidRPr="009F50CC" w:rsidRDefault="002F58AE" w:rsidP="00A636D5">
            <w:pPr>
              <w:jc w:val="both"/>
            </w:pPr>
            <w:r>
              <w:t xml:space="preserve">Software: basics of KEIL, MATLAB, SCILAB, MULTISIM, QUARTUS  </w:t>
            </w:r>
          </w:p>
        </w:tc>
      </w:tr>
      <w:tr w:rsidR="00910CBB" w:rsidTr="00F60E41">
        <w:tc>
          <w:tcPr>
            <w:tcW w:w="208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C23536" w:rsidP="00C23536">
            <w:pPr>
              <w:pStyle w:val="Heading1"/>
              <w:jc w:val="left"/>
            </w:pPr>
            <w:r>
              <w:t>Projects</w:t>
            </w:r>
          </w:p>
        </w:tc>
        <w:tc>
          <w:tcPr>
            <w:tcW w:w="750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D13586" w:rsidRDefault="00C23536" w:rsidP="00A636D5">
            <w:pPr>
              <w:pStyle w:val="Heading2"/>
              <w:jc w:val="both"/>
            </w:pPr>
            <w:r>
              <w:t xml:space="preserve">Bidirectional visitors counter </w:t>
            </w:r>
          </w:p>
          <w:p w:rsidR="00B8122F" w:rsidRDefault="007D783A" w:rsidP="00A636D5">
            <w:pPr>
              <w:pStyle w:val="ListBullet"/>
              <w:jc w:val="both"/>
            </w:pPr>
            <w:r>
              <w:t>This is done using basics concept of digital electronics.</w:t>
            </w:r>
            <w:r w:rsidR="00960491">
              <w:t xml:space="preserve"> </w:t>
            </w:r>
          </w:p>
          <w:p w:rsidR="00D13586" w:rsidRPr="001A2DAF" w:rsidRDefault="00960491" w:rsidP="00A636D5">
            <w:pPr>
              <w:pStyle w:val="ListBullet"/>
              <w:jc w:val="both"/>
            </w:pPr>
            <w:r>
              <w:t>Up-down counter is used to count appropriate number according to detection of entry and exit of person by IR sensor module.</w:t>
            </w:r>
          </w:p>
          <w:p w:rsidR="00D13586" w:rsidRDefault="00C23536" w:rsidP="00A636D5">
            <w:pPr>
              <w:pStyle w:val="Heading2"/>
              <w:jc w:val="both"/>
            </w:pPr>
            <w:r>
              <w:t xml:space="preserve">Path follower and obstacle avoider robot </w:t>
            </w:r>
          </w:p>
          <w:p w:rsidR="00B8122F" w:rsidRDefault="007D783A" w:rsidP="00A636D5">
            <w:pPr>
              <w:pStyle w:val="ListBullet"/>
              <w:jc w:val="both"/>
            </w:pPr>
            <w:r>
              <w:t>Interfacing of ultrasonic sensor, color sensor, servo motor with the Arduino.</w:t>
            </w:r>
            <w:r w:rsidR="00EB7892">
              <w:t xml:space="preserve"> </w:t>
            </w:r>
          </w:p>
          <w:p w:rsidR="00C23536" w:rsidRDefault="00EB7892" w:rsidP="00A636D5">
            <w:pPr>
              <w:pStyle w:val="ListBullet"/>
              <w:jc w:val="both"/>
            </w:pPr>
            <w:r>
              <w:t>This robot follows the specific color and obstacles are avoided by working and mechanism of ultrasonic sensor and servo motor.</w:t>
            </w:r>
          </w:p>
          <w:p w:rsidR="00C23536" w:rsidRDefault="00C23536" w:rsidP="00A636D5">
            <w:pPr>
              <w:pStyle w:val="Heading2"/>
              <w:jc w:val="both"/>
            </w:pPr>
            <w:r>
              <w:t>Design and implementation of GUI and hardware interface for data acquisition of 64 channels of LHCD (Lower hybrid current drive)</w:t>
            </w:r>
          </w:p>
          <w:p w:rsidR="00B8122F" w:rsidRDefault="00EB7892" w:rsidP="00A636D5">
            <w:pPr>
              <w:pStyle w:val="ListBullet"/>
              <w:jc w:val="both"/>
            </w:pPr>
            <w:r>
              <w:t xml:space="preserve">For confinement of plasma power is directed from different 64 channels. Raspberry pi is used as an intermediate device. </w:t>
            </w:r>
          </w:p>
          <w:p w:rsidR="00C23536" w:rsidRPr="001A2DAF" w:rsidRDefault="00EB7892" w:rsidP="00A636D5">
            <w:pPr>
              <w:pStyle w:val="ListBullet"/>
              <w:jc w:val="both"/>
            </w:pPr>
            <w:r>
              <w:t xml:space="preserve">Data </w:t>
            </w:r>
            <w:r w:rsidR="00B8122F">
              <w:t>is read by network of ADCs and decoder and then mapped according to ideal characteristics to obtain power and phase of the signal. Collected data is displayed on GUI, stored in an excel file and transfer to another computer for distant monitoring.</w:t>
            </w:r>
          </w:p>
        </w:tc>
      </w:tr>
      <w:tr w:rsidR="00910CBB" w:rsidTr="00F60E41">
        <w:sdt>
          <w:sdtPr>
            <w:alias w:val="Education:"/>
            <w:tag w:val="Education:"/>
            <w:id w:val="5444174"/>
            <w:placeholder>
              <w:docPart w:val="C14DA7375D664DEAB0FBF2CA0565B597"/>
            </w:placeholder>
            <w:temporary/>
            <w:showingPlcHdr/>
          </w:sdtPr>
          <w:sdtEndPr/>
          <w:sdtContent>
            <w:tc>
              <w:tcPr>
                <w:tcW w:w="208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4513B2" w:rsidP="00C23536">
                <w:pPr>
                  <w:pStyle w:val="Heading1"/>
                  <w:jc w:val="left"/>
                </w:pPr>
                <w:r w:rsidRPr="00024E30">
                  <w:t>Education</w:t>
                </w:r>
              </w:p>
            </w:tc>
          </w:sdtContent>
        </w:sdt>
        <w:tc>
          <w:tcPr>
            <w:tcW w:w="750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1A2DAF" w:rsidRDefault="00C23536" w:rsidP="00A636D5">
            <w:pPr>
              <w:pStyle w:val="Heading2"/>
              <w:jc w:val="both"/>
            </w:pPr>
            <w:proofErr w:type="spellStart"/>
            <w:r>
              <w:t>Dharmsinh</w:t>
            </w:r>
            <w:proofErr w:type="spellEnd"/>
            <w:r>
              <w:t xml:space="preserve"> Desai University</w:t>
            </w:r>
            <w:r w:rsidR="00B656B9">
              <w:t xml:space="preserve"> – </w:t>
            </w:r>
            <w:proofErr w:type="spellStart"/>
            <w:r>
              <w:t>Nadiad</w:t>
            </w:r>
            <w:proofErr w:type="spellEnd"/>
            <w:r w:rsidR="00B656B9">
              <w:t xml:space="preserve"> – </w:t>
            </w:r>
            <w:proofErr w:type="spellStart"/>
            <w:r>
              <w:t>B.Tech</w:t>
            </w:r>
            <w:proofErr w:type="spellEnd"/>
            <w:r>
              <w:t xml:space="preserve"> </w:t>
            </w:r>
          </w:p>
          <w:p w:rsidR="00910CBB" w:rsidRDefault="00F57A84" w:rsidP="00A636D5">
            <w:pPr>
              <w:jc w:val="both"/>
            </w:pPr>
            <w:r>
              <w:t>Year of completion:  May, 2018</w:t>
            </w:r>
          </w:p>
          <w:p w:rsidR="00B656B9" w:rsidRDefault="00F57A84" w:rsidP="00A636D5">
            <w:pPr>
              <w:jc w:val="both"/>
            </w:pPr>
            <w:r>
              <w:t>Electronics and Communication Engineering (CPI: 8.06)</w:t>
            </w:r>
          </w:p>
          <w:p w:rsidR="00F57A84" w:rsidRDefault="00F57A84" w:rsidP="00A636D5">
            <w:pPr>
              <w:jc w:val="both"/>
            </w:pPr>
          </w:p>
          <w:p w:rsidR="00F57A84" w:rsidRPr="001A2DAF" w:rsidRDefault="00F57A84" w:rsidP="00A636D5">
            <w:pPr>
              <w:pStyle w:val="Heading2"/>
              <w:jc w:val="both"/>
            </w:pPr>
            <w:proofErr w:type="spellStart"/>
            <w:r>
              <w:t>Akshar</w:t>
            </w:r>
            <w:proofErr w:type="spellEnd"/>
            <w:r>
              <w:t xml:space="preserve"> </w:t>
            </w:r>
            <w:proofErr w:type="spellStart"/>
            <w:r>
              <w:t>Jyoti</w:t>
            </w:r>
            <w:proofErr w:type="spellEnd"/>
            <w:r>
              <w:t xml:space="preserve"> High School – Surat – HSC </w:t>
            </w:r>
          </w:p>
          <w:p w:rsidR="00F57A84" w:rsidRDefault="00F57A84" w:rsidP="00A636D5">
            <w:pPr>
              <w:jc w:val="both"/>
            </w:pPr>
            <w:r>
              <w:t>Passing Year: March, 2014</w:t>
            </w:r>
          </w:p>
          <w:p w:rsidR="00F57A84" w:rsidRDefault="00F57A84" w:rsidP="00A636D5">
            <w:pPr>
              <w:jc w:val="both"/>
            </w:pPr>
            <w:r>
              <w:t>G</w:t>
            </w:r>
            <w:r w:rsidR="001233C3">
              <w:t>H</w:t>
            </w:r>
            <w:r>
              <w:t xml:space="preserve">SEB </w:t>
            </w:r>
            <w:r w:rsidR="00B8122F">
              <w:t>(PR: 70.61</w:t>
            </w:r>
            <w:r w:rsidR="00A636D5">
              <w:t>%)</w:t>
            </w:r>
          </w:p>
          <w:p w:rsidR="00F57A84" w:rsidRDefault="00F57A84" w:rsidP="00A636D5">
            <w:pPr>
              <w:jc w:val="both"/>
            </w:pPr>
          </w:p>
          <w:p w:rsidR="00F57A84" w:rsidRPr="001A2DAF" w:rsidRDefault="00A8348D" w:rsidP="00A636D5">
            <w:pPr>
              <w:pStyle w:val="Heading2"/>
              <w:jc w:val="both"/>
            </w:pPr>
            <w:proofErr w:type="spellStart"/>
            <w:r>
              <w:t>Shishu</w:t>
            </w:r>
            <w:proofErr w:type="spellEnd"/>
            <w:r>
              <w:t xml:space="preserve"> </w:t>
            </w:r>
            <w:proofErr w:type="spellStart"/>
            <w:r>
              <w:t>Vihar</w:t>
            </w:r>
            <w:proofErr w:type="spellEnd"/>
            <w:r>
              <w:t xml:space="preserve"> </w:t>
            </w:r>
            <w:proofErr w:type="spellStart"/>
            <w:r>
              <w:t>Vidhyalaya</w:t>
            </w:r>
            <w:proofErr w:type="spellEnd"/>
            <w:r>
              <w:t xml:space="preserve"> – Su</w:t>
            </w:r>
            <w:r w:rsidR="00F57A84">
              <w:t>r</w:t>
            </w:r>
            <w:r>
              <w:t>a</w:t>
            </w:r>
            <w:r w:rsidR="00F57A84">
              <w:t xml:space="preserve">t – SSC </w:t>
            </w:r>
          </w:p>
          <w:p w:rsidR="00F57A84" w:rsidRDefault="00F57A84" w:rsidP="00A636D5">
            <w:pPr>
              <w:jc w:val="both"/>
            </w:pPr>
            <w:r>
              <w:t>Passing Year: March, 2012</w:t>
            </w:r>
          </w:p>
          <w:p w:rsidR="00F57A84" w:rsidRPr="001A2DAF" w:rsidRDefault="001233C3" w:rsidP="00A636D5">
            <w:pPr>
              <w:jc w:val="both"/>
            </w:pPr>
            <w:r>
              <w:t>G</w:t>
            </w:r>
            <w:r w:rsidR="00F57A84">
              <w:t>SEB</w:t>
            </w:r>
            <w:r w:rsidR="00B8122F">
              <w:t xml:space="preserve"> (PR: 82.80</w:t>
            </w:r>
            <w:r w:rsidR="00A636D5">
              <w:t>%)</w:t>
            </w:r>
          </w:p>
        </w:tc>
        <w:bookmarkStart w:id="0" w:name="_GoBack"/>
        <w:bookmarkEnd w:id="0"/>
      </w:tr>
      <w:tr w:rsidR="00B656B9" w:rsidTr="00F60E41">
        <w:tc>
          <w:tcPr>
            <w:tcW w:w="208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656B9" w:rsidRDefault="00F57A84" w:rsidP="00F57A84">
            <w:pPr>
              <w:pStyle w:val="Heading1"/>
              <w:jc w:val="left"/>
            </w:pPr>
            <w:r>
              <w:t>Area of interest</w:t>
            </w:r>
          </w:p>
        </w:tc>
        <w:tc>
          <w:tcPr>
            <w:tcW w:w="750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656B9" w:rsidRDefault="00F57A84" w:rsidP="00A636D5">
            <w:pPr>
              <w:jc w:val="both"/>
            </w:pPr>
            <w:r>
              <w:t>Digital Electronics</w:t>
            </w:r>
            <w:r w:rsidR="007D783A">
              <w:t>, Embedded</w:t>
            </w:r>
            <w:r>
              <w:t>, VLSI</w:t>
            </w:r>
            <w:r w:rsidR="007D783A">
              <w:t xml:space="preserve"> </w:t>
            </w:r>
          </w:p>
        </w:tc>
      </w:tr>
      <w:tr w:rsidR="00910CBB" w:rsidTr="00F60E41">
        <w:sdt>
          <w:sdtPr>
            <w:alias w:val="References:"/>
            <w:tag w:val="References:"/>
            <w:id w:val="5444177"/>
            <w:placeholder>
              <w:docPart w:val="1F7091DABA3A4950A4E555371B79BD6A"/>
            </w:placeholder>
            <w:temporary/>
            <w:showingPlcHdr/>
          </w:sdtPr>
          <w:sdtEndPr/>
          <w:sdtContent>
            <w:tc>
              <w:tcPr>
                <w:tcW w:w="208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024E30" w:rsidRDefault="004513B2" w:rsidP="00C23536">
                <w:pPr>
                  <w:pStyle w:val="Heading1"/>
                  <w:jc w:val="left"/>
                </w:pPr>
                <w:r w:rsidRPr="00024E30">
                  <w:t>References</w:t>
                </w:r>
              </w:p>
            </w:tc>
          </w:sdtContent>
        </w:sdt>
        <w:tc>
          <w:tcPr>
            <w:tcW w:w="750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656B9" w:rsidRPr="00B656B9" w:rsidRDefault="00F60E41" w:rsidP="00A636D5">
            <w:pPr>
              <w:pStyle w:val="Heading2"/>
              <w:jc w:val="both"/>
            </w:pPr>
            <w:r>
              <w:t xml:space="preserve">Dr. </w:t>
            </w:r>
            <w:proofErr w:type="spellStart"/>
            <w:r>
              <w:t>Prarthan</w:t>
            </w:r>
            <w:proofErr w:type="spellEnd"/>
            <w:r>
              <w:t xml:space="preserve"> D. Mehta</w:t>
            </w:r>
          </w:p>
          <w:p w:rsidR="00B656B9" w:rsidRDefault="00F60E41" w:rsidP="00A636D5">
            <w:pPr>
              <w:jc w:val="both"/>
            </w:pPr>
            <w:r>
              <w:t>Associate professor, Department of electronics and communication engineering</w:t>
            </w:r>
          </w:p>
          <w:p w:rsidR="00F60E41" w:rsidRDefault="00F60E41" w:rsidP="00A636D5">
            <w:pPr>
              <w:jc w:val="both"/>
            </w:pPr>
            <w:r>
              <w:t>Faculty of Technology, DDIT</w:t>
            </w:r>
          </w:p>
        </w:tc>
      </w:tr>
    </w:tbl>
    <w:p w:rsidR="00356CD7" w:rsidRDefault="00356CD7" w:rsidP="007A2648">
      <w:pPr>
        <w:pStyle w:val="NoSpacing"/>
      </w:pPr>
    </w:p>
    <w:p w:rsidR="00356CD7" w:rsidRPr="00A636D5" w:rsidRDefault="00A636D5" w:rsidP="00A636D5">
      <w:pPr>
        <w:pStyle w:val="NoSpacing"/>
        <w:spacing w:line="276" w:lineRule="auto"/>
        <w:rPr>
          <w:b/>
          <w:color w:val="984806" w:themeColor="accent6" w:themeShade="80"/>
        </w:rPr>
      </w:pPr>
      <w:r w:rsidRPr="00A636D5">
        <w:rPr>
          <w:b/>
          <w:color w:val="984806" w:themeColor="accent6" w:themeShade="80"/>
        </w:rPr>
        <w:t>Declaration</w:t>
      </w:r>
    </w:p>
    <w:p w:rsidR="007A2648" w:rsidRDefault="00F60E41" w:rsidP="00A636D5">
      <w:pPr>
        <w:pStyle w:val="NoSpacing"/>
        <w:spacing w:line="360" w:lineRule="auto"/>
      </w:pPr>
      <w:r>
        <w:t xml:space="preserve">I hereby declare that the above </w:t>
      </w:r>
      <w:r w:rsidRPr="00356423">
        <w:t>mentioned information is true to the best of my knowledge</w:t>
      </w:r>
      <w:r w:rsidR="00A636D5">
        <w:t>.</w:t>
      </w:r>
    </w:p>
    <w:p w:rsidR="00A636D5" w:rsidRPr="00A636D5" w:rsidRDefault="00A636D5" w:rsidP="00A636D5">
      <w:pPr>
        <w:pStyle w:val="NoSpacing"/>
        <w:spacing w:line="360" w:lineRule="auto"/>
        <w:jc w:val="right"/>
        <w:rPr>
          <w:b/>
          <w:color w:val="17365D" w:themeColor="text2" w:themeShade="BF"/>
        </w:rPr>
      </w:pPr>
      <w:r w:rsidRPr="00A636D5">
        <w:rPr>
          <w:b/>
          <w:color w:val="17365D" w:themeColor="text2" w:themeShade="BF"/>
        </w:rPr>
        <w:t>YASH PATEL</w:t>
      </w:r>
    </w:p>
    <w:sectPr w:rsidR="00A636D5" w:rsidRPr="00A636D5" w:rsidSect="00474BB6">
      <w:headerReference w:type="default" r:id="rId8"/>
      <w:footerReference w:type="default" r:id="rId9"/>
      <w:headerReference w:type="first" r:id="rId10"/>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255" w:rsidRDefault="00EE1255">
      <w:r>
        <w:separator/>
      </w:r>
    </w:p>
  </w:endnote>
  <w:endnote w:type="continuationSeparator" w:id="0">
    <w:p w:rsidR="00EE1255" w:rsidRDefault="00EE1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356CD7" w:rsidRDefault="00356CD7">
        <w:pPr>
          <w:pStyle w:val="Footer"/>
        </w:pPr>
        <w:r>
          <w:fldChar w:fldCharType="begin"/>
        </w:r>
        <w:r>
          <w:instrText xml:space="preserve"> PAGE   \* MERGEFORMAT </w:instrText>
        </w:r>
        <w:r>
          <w:fldChar w:fldCharType="separate"/>
        </w:r>
        <w:r w:rsidR="002773D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255" w:rsidRDefault="00EE1255">
      <w:r>
        <w:separator/>
      </w:r>
    </w:p>
  </w:footnote>
  <w:footnote w:type="continuationSeparator" w:id="0">
    <w:p w:rsidR="00EE1255" w:rsidRDefault="00EE1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D7" w:rsidRDefault="00356CD7">
    <w:pPr>
      <w:pStyle w:val="Header"/>
    </w:pPr>
    <w:r>
      <w:rPr>
        <w:noProof/>
      </w:rPr>
      <mc:AlternateContent>
        <mc:Choice Requires="wps">
          <w:drawing>
            <wp:anchor distT="0" distB="0" distL="114300" distR="114300" simplePos="0" relativeHeight="251659264" behindDoc="0" locked="1" layoutInCell="1" allowOverlap="1" wp14:anchorId="4698D2F9" wp14:editId="6FE2793D">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D7" w:rsidRDefault="00356CD7">
    <w:pPr>
      <w:pStyle w:val="Header"/>
    </w:pPr>
    <w:r>
      <w:rPr>
        <w:noProof/>
      </w:rPr>
      <mc:AlternateContent>
        <mc:Choice Requires="wps">
          <w:drawing>
            <wp:anchor distT="0" distB="0" distL="114300" distR="114300" simplePos="0" relativeHeight="251661312" behindDoc="0" locked="1" layoutInCell="1" allowOverlap="1" wp14:anchorId="4698D2F9" wp14:editId="6FE2793D">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3A"/>
    <w:rsid w:val="00002D28"/>
    <w:rsid w:val="0001722C"/>
    <w:rsid w:val="00024E30"/>
    <w:rsid w:val="00045CE7"/>
    <w:rsid w:val="00066481"/>
    <w:rsid w:val="00102CBC"/>
    <w:rsid w:val="001233C3"/>
    <w:rsid w:val="00127BC3"/>
    <w:rsid w:val="001A2DAF"/>
    <w:rsid w:val="001E5C69"/>
    <w:rsid w:val="001F30A4"/>
    <w:rsid w:val="002001BF"/>
    <w:rsid w:val="002275F6"/>
    <w:rsid w:val="00243B94"/>
    <w:rsid w:val="00247188"/>
    <w:rsid w:val="00261DE3"/>
    <w:rsid w:val="002773D8"/>
    <w:rsid w:val="002B7E4E"/>
    <w:rsid w:val="002F22D0"/>
    <w:rsid w:val="002F58AE"/>
    <w:rsid w:val="00307B41"/>
    <w:rsid w:val="003105DA"/>
    <w:rsid w:val="00356CD7"/>
    <w:rsid w:val="003755F2"/>
    <w:rsid w:val="00384F21"/>
    <w:rsid w:val="0039323A"/>
    <w:rsid w:val="003E2599"/>
    <w:rsid w:val="00413583"/>
    <w:rsid w:val="004513B2"/>
    <w:rsid w:val="00474BB6"/>
    <w:rsid w:val="0048154B"/>
    <w:rsid w:val="004A13BA"/>
    <w:rsid w:val="004B46B6"/>
    <w:rsid w:val="004B572C"/>
    <w:rsid w:val="00525C3F"/>
    <w:rsid w:val="00531EC3"/>
    <w:rsid w:val="005828FB"/>
    <w:rsid w:val="0058321E"/>
    <w:rsid w:val="005C3A84"/>
    <w:rsid w:val="00617226"/>
    <w:rsid w:val="00647056"/>
    <w:rsid w:val="006704FF"/>
    <w:rsid w:val="00673C26"/>
    <w:rsid w:val="006B4888"/>
    <w:rsid w:val="006D2999"/>
    <w:rsid w:val="006E1E22"/>
    <w:rsid w:val="00730614"/>
    <w:rsid w:val="007A2648"/>
    <w:rsid w:val="007D783A"/>
    <w:rsid w:val="008F1622"/>
    <w:rsid w:val="00910CBB"/>
    <w:rsid w:val="00923D54"/>
    <w:rsid w:val="00933AC4"/>
    <w:rsid w:val="00960491"/>
    <w:rsid w:val="009851F1"/>
    <w:rsid w:val="009F50CC"/>
    <w:rsid w:val="00A636D5"/>
    <w:rsid w:val="00A8348D"/>
    <w:rsid w:val="00A90A26"/>
    <w:rsid w:val="00A9541B"/>
    <w:rsid w:val="00AA4E22"/>
    <w:rsid w:val="00AA6298"/>
    <w:rsid w:val="00AD1F23"/>
    <w:rsid w:val="00AE7A54"/>
    <w:rsid w:val="00AF3A64"/>
    <w:rsid w:val="00AF7026"/>
    <w:rsid w:val="00B1053A"/>
    <w:rsid w:val="00B44326"/>
    <w:rsid w:val="00B656B9"/>
    <w:rsid w:val="00B67141"/>
    <w:rsid w:val="00B71752"/>
    <w:rsid w:val="00B8122F"/>
    <w:rsid w:val="00C23536"/>
    <w:rsid w:val="00C23BE0"/>
    <w:rsid w:val="00C87C9D"/>
    <w:rsid w:val="00CC1D1E"/>
    <w:rsid w:val="00CC7FC2"/>
    <w:rsid w:val="00CD5910"/>
    <w:rsid w:val="00D13586"/>
    <w:rsid w:val="00D17647"/>
    <w:rsid w:val="00D207B5"/>
    <w:rsid w:val="00D22188"/>
    <w:rsid w:val="00D313CE"/>
    <w:rsid w:val="00D415AA"/>
    <w:rsid w:val="00D835A4"/>
    <w:rsid w:val="00DF40F0"/>
    <w:rsid w:val="00E02D4E"/>
    <w:rsid w:val="00E20F9E"/>
    <w:rsid w:val="00E5147C"/>
    <w:rsid w:val="00E9289A"/>
    <w:rsid w:val="00EB297A"/>
    <w:rsid w:val="00EB7892"/>
    <w:rsid w:val="00EC0619"/>
    <w:rsid w:val="00ED7AAC"/>
    <w:rsid w:val="00EE0B8D"/>
    <w:rsid w:val="00EE1255"/>
    <w:rsid w:val="00F068E1"/>
    <w:rsid w:val="00F14524"/>
    <w:rsid w:val="00F57A84"/>
    <w:rsid w:val="00F6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semiHidden/>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semiHidden/>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123patel48\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F6F4D605264A74A316D92C722EFA19"/>
        <w:category>
          <w:name w:val="General"/>
          <w:gallery w:val="placeholder"/>
        </w:category>
        <w:types>
          <w:type w:val="bbPlcHdr"/>
        </w:types>
        <w:behaviors>
          <w:behavior w:val="content"/>
        </w:behaviors>
        <w:guid w:val="{DA6C44EB-3028-45F8-8ADF-C23F3E985B45}"/>
      </w:docPartPr>
      <w:docPartBody>
        <w:p w:rsidR="008C31A5" w:rsidRDefault="008C31A5">
          <w:pPr>
            <w:pStyle w:val="86F6F4D605264A74A316D92C722EFA19"/>
          </w:pPr>
          <w:r w:rsidRPr="00F14524">
            <w:rPr>
              <w:rStyle w:val="ContactInfoChar"/>
            </w:rPr>
            <w:t>Phone</w:t>
          </w:r>
        </w:p>
      </w:docPartBody>
    </w:docPart>
    <w:docPart>
      <w:docPartPr>
        <w:name w:val="D967986DAF98447C9A8B39EA3464C70B"/>
        <w:category>
          <w:name w:val="General"/>
          <w:gallery w:val="placeholder"/>
        </w:category>
        <w:types>
          <w:type w:val="bbPlcHdr"/>
        </w:types>
        <w:behaviors>
          <w:behavior w:val="content"/>
        </w:behaviors>
        <w:guid w:val="{D0B99C2A-0C10-4150-8FDA-D80C34406549}"/>
      </w:docPartPr>
      <w:docPartBody>
        <w:p w:rsidR="008C31A5" w:rsidRDefault="008C31A5">
          <w:pPr>
            <w:pStyle w:val="D967986DAF98447C9A8B39EA3464C70B"/>
          </w:pPr>
          <w:r>
            <w:t>Objective</w:t>
          </w:r>
        </w:p>
      </w:docPartBody>
    </w:docPart>
    <w:docPart>
      <w:docPartPr>
        <w:name w:val="C14DA7375D664DEAB0FBF2CA0565B597"/>
        <w:category>
          <w:name w:val="General"/>
          <w:gallery w:val="placeholder"/>
        </w:category>
        <w:types>
          <w:type w:val="bbPlcHdr"/>
        </w:types>
        <w:behaviors>
          <w:behavior w:val="content"/>
        </w:behaviors>
        <w:guid w:val="{2EE078C1-CBCA-40EF-A543-0FB4B159E87C}"/>
      </w:docPartPr>
      <w:docPartBody>
        <w:p w:rsidR="008C31A5" w:rsidRDefault="008C31A5">
          <w:pPr>
            <w:pStyle w:val="C14DA7375D664DEAB0FBF2CA0565B597"/>
          </w:pPr>
          <w:r w:rsidRPr="00024E30">
            <w:t>Education</w:t>
          </w:r>
        </w:p>
      </w:docPartBody>
    </w:docPart>
    <w:docPart>
      <w:docPartPr>
        <w:name w:val="1F7091DABA3A4950A4E555371B79BD6A"/>
        <w:category>
          <w:name w:val="General"/>
          <w:gallery w:val="placeholder"/>
        </w:category>
        <w:types>
          <w:type w:val="bbPlcHdr"/>
        </w:types>
        <w:behaviors>
          <w:behavior w:val="content"/>
        </w:behaviors>
        <w:guid w:val="{14423A3C-54DF-4A66-92D2-BFF848D8FCCF}"/>
      </w:docPartPr>
      <w:docPartBody>
        <w:p w:rsidR="008C31A5" w:rsidRDefault="008C31A5">
          <w:pPr>
            <w:pStyle w:val="1F7091DABA3A4950A4E555371B79BD6A"/>
          </w:pPr>
          <w:r w:rsidRPr="00024E30">
            <w:t>References</w:t>
          </w:r>
        </w:p>
      </w:docPartBody>
    </w:docPart>
    <w:docPart>
      <w:docPartPr>
        <w:name w:val="D7307B53F54146908CDD6454DBE974F2"/>
        <w:category>
          <w:name w:val="General"/>
          <w:gallery w:val="placeholder"/>
        </w:category>
        <w:types>
          <w:type w:val="bbPlcHdr"/>
        </w:types>
        <w:behaviors>
          <w:behavior w:val="content"/>
        </w:behaviors>
        <w:guid w:val="{1B68B2B0-F662-4FA9-AFE3-C513D9889CC1}"/>
      </w:docPartPr>
      <w:docPartBody>
        <w:p w:rsidR="008C31A5" w:rsidRDefault="008C31A5" w:rsidP="008C31A5">
          <w:pPr>
            <w:pStyle w:val="D7307B53F54146908CDD6454DBE974F2"/>
          </w:pPr>
          <w:r>
            <w:t>Em</w:t>
          </w:r>
          <w:r w:rsidRPr="00F14524">
            <w:t>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A5"/>
    <w:rsid w:val="004F083C"/>
    <w:rsid w:val="007C2B81"/>
    <w:rsid w:val="008C31A5"/>
    <w:rsid w:val="00BA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23E90A04240B7A1790984BD81F595">
    <w:name w:val="E9923E90A04240B7A1790984BD81F595"/>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rPr>
  </w:style>
  <w:style w:type="character" w:customStyle="1" w:styleId="ContactInfoChar">
    <w:name w:val="Contact Info Char"/>
    <w:basedOn w:val="DefaultParagraphFont"/>
    <w:link w:val="ContactInfo"/>
    <w:uiPriority w:val="2"/>
    <w:rPr>
      <w:rFonts w:eastAsiaTheme="minorHAnsi"/>
      <w:b/>
      <w:color w:val="262626" w:themeColor="text1" w:themeTint="D9"/>
    </w:rPr>
  </w:style>
  <w:style w:type="paragraph" w:customStyle="1" w:styleId="86F6F4D605264A74A316D92C722EFA19">
    <w:name w:val="86F6F4D605264A74A316D92C722EFA19"/>
  </w:style>
  <w:style w:type="paragraph" w:customStyle="1" w:styleId="0F698089F1084FD5A000453714908626">
    <w:name w:val="0F698089F1084FD5A000453714908626"/>
  </w:style>
  <w:style w:type="paragraph" w:customStyle="1" w:styleId="300CC9EF2F2D4CFA956ACF625869EF50">
    <w:name w:val="300CC9EF2F2D4CFA956ACF625869EF50"/>
  </w:style>
  <w:style w:type="paragraph" w:customStyle="1" w:styleId="B42BF581F7634627B9DC7F275A859EDE">
    <w:name w:val="B42BF581F7634627B9DC7F275A859EDE"/>
  </w:style>
  <w:style w:type="paragraph" w:customStyle="1" w:styleId="D967986DAF98447C9A8B39EA3464C70B">
    <w:name w:val="D967986DAF98447C9A8B39EA3464C70B"/>
  </w:style>
  <w:style w:type="paragraph" w:customStyle="1" w:styleId="416DE8D820CA4166A814F4F80975B7B5">
    <w:name w:val="416DE8D820CA4166A814F4F80975B7B5"/>
  </w:style>
  <w:style w:type="paragraph" w:customStyle="1" w:styleId="FB8803131ACC407E9E6824B68BBAE3D9">
    <w:name w:val="FB8803131ACC407E9E6824B68BBAE3D9"/>
  </w:style>
  <w:style w:type="paragraph" w:customStyle="1" w:styleId="9BE4AAE1E2B74730B5767D18E39E4510">
    <w:name w:val="9BE4AAE1E2B74730B5767D18E39E4510"/>
  </w:style>
  <w:style w:type="paragraph" w:customStyle="1" w:styleId="A0D537EE9B6D40E58B94B145D4878BC4">
    <w:name w:val="A0D537EE9B6D40E58B94B145D4878BC4"/>
  </w:style>
  <w:style w:type="paragraph" w:customStyle="1" w:styleId="0EB1A61DC757481E9A0B20A1027FC9AE">
    <w:name w:val="0EB1A61DC757481E9A0B20A1027FC9AE"/>
  </w:style>
  <w:style w:type="paragraph" w:customStyle="1" w:styleId="865F754F7D1349DDA2CC29B96E4DB99E">
    <w:name w:val="865F754F7D1349DDA2CC29B96E4DB99E"/>
  </w:style>
  <w:style w:type="paragraph" w:customStyle="1" w:styleId="F3BF3B214D3746D5A82923AD647C8D1F">
    <w:name w:val="F3BF3B214D3746D5A82923AD647C8D1F"/>
  </w:style>
  <w:style w:type="paragraph" w:customStyle="1" w:styleId="499462C9EC5B4E028FE342144CB66B1E">
    <w:name w:val="499462C9EC5B4E028FE342144CB66B1E"/>
  </w:style>
  <w:style w:type="paragraph" w:customStyle="1" w:styleId="D7624DAC1D17425B95A7DD29C2465AE1">
    <w:name w:val="D7624DAC1D17425B95A7DD29C2465AE1"/>
  </w:style>
  <w:style w:type="paragraph" w:customStyle="1" w:styleId="FF7156D17C45499C85B20E128B9D552C">
    <w:name w:val="FF7156D17C45499C85B20E128B9D552C"/>
  </w:style>
  <w:style w:type="paragraph" w:customStyle="1" w:styleId="015F0B8D812C4E93B12A2650C351B5EB">
    <w:name w:val="015F0B8D812C4E93B12A2650C351B5EB"/>
  </w:style>
  <w:style w:type="paragraph" w:customStyle="1" w:styleId="5E46C47103CE429B9D3D75D86A102F13">
    <w:name w:val="5E46C47103CE429B9D3D75D86A102F13"/>
  </w:style>
  <w:style w:type="paragraph" w:customStyle="1" w:styleId="6EE91431A7824F799D70BE1C45BB3090">
    <w:name w:val="6EE91431A7824F799D70BE1C45BB3090"/>
  </w:style>
  <w:style w:type="paragraph" w:customStyle="1" w:styleId="6AEA3F09A5AF4152858A05FA5265D22B">
    <w:name w:val="6AEA3F09A5AF4152858A05FA5265D22B"/>
  </w:style>
  <w:style w:type="paragraph" w:customStyle="1" w:styleId="16B380417B0A434BBDAE577ACA2E0338">
    <w:name w:val="16B380417B0A434BBDAE577ACA2E0338"/>
  </w:style>
  <w:style w:type="paragraph" w:customStyle="1" w:styleId="CEF56AE6F7D444FF865D78EEFC6CD397">
    <w:name w:val="CEF56AE6F7D444FF865D78EEFC6CD397"/>
  </w:style>
  <w:style w:type="paragraph" w:customStyle="1" w:styleId="C14DA7375D664DEAB0FBF2CA0565B597">
    <w:name w:val="C14DA7375D664DEAB0FBF2CA0565B597"/>
  </w:style>
  <w:style w:type="paragraph" w:customStyle="1" w:styleId="60ACE1F16E7746AF8FA38C33C1B3D1B8">
    <w:name w:val="60ACE1F16E7746AF8FA38C33C1B3D1B8"/>
  </w:style>
  <w:style w:type="paragraph" w:customStyle="1" w:styleId="EF8485DEC4D243559C9F863CEF7E2344">
    <w:name w:val="EF8485DEC4D243559C9F863CEF7E2344"/>
  </w:style>
  <w:style w:type="paragraph" w:customStyle="1" w:styleId="4F7AD5EFBBA2437CAD0CDD06C23B0112">
    <w:name w:val="4F7AD5EFBBA2437CAD0CDD06C23B0112"/>
  </w:style>
  <w:style w:type="paragraph" w:customStyle="1" w:styleId="900D6376BFE946388903C7B030CF87A6">
    <w:name w:val="900D6376BFE946388903C7B030CF87A6"/>
  </w:style>
  <w:style w:type="paragraph" w:customStyle="1" w:styleId="84CF16CC402C4845BE8A9B6F66E2F0C3">
    <w:name w:val="84CF16CC402C4845BE8A9B6F66E2F0C3"/>
  </w:style>
  <w:style w:type="paragraph" w:customStyle="1" w:styleId="16391543F7BD4ADEBEB099B0223D5E48">
    <w:name w:val="16391543F7BD4ADEBEB099B0223D5E48"/>
  </w:style>
  <w:style w:type="paragraph" w:customStyle="1" w:styleId="D125A0A2C4E64FB282F15DCE5992804A">
    <w:name w:val="D125A0A2C4E64FB282F15DCE5992804A"/>
  </w:style>
  <w:style w:type="paragraph" w:customStyle="1" w:styleId="7C3E8D03BCF74B539A3CA1A87E1AD1E6">
    <w:name w:val="7C3E8D03BCF74B539A3CA1A87E1AD1E6"/>
  </w:style>
  <w:style w:type="paragraph" w:customStyle="1" w:styleId="56F4BCB98F964AC3AB63E237CC5F45EF">
    <w:name w:val="56F4BCB98F964AC3AB63E237CC5F45EF"/>
  </w:style>
  <w:style w:type="paragraph" w:customStyle="1" w:styleId="1F7091DABA3A4950A4E555371B79BD6A">
    <w:name w:val="1F7091DABA3A4950A4E555371B79BD6A"/>
  </w:style>
  <w:style w:type="paragraph" w:customStyle="1" w:styleId="EE276A90297C42F1BF9ABB841FCE2C7A">
    <w:name w:val="EE276A90297C42F1BF9ABB841FCE2C7A"/>
  </w:style>
  <w:style w:type="paragraph" w:customStyle="1" w:styleId="B4BAC1550DA842CC948533497E700C33">
    <w:name w:val="B4BAC1550DA842CC948533497E700C33"/>
  </w:style>
  <w:style w:type="paragraph" w:customStyle="1" w:styleId="0B604D7F73F448488B61D19808AE7219">
    <w:name w:val="0B604D7F73F448488B61D19808AE7219"/>
  </w:style>
  <w:style w:type="paragraph" w:customStyle="1" w:styleId="31F3E2212B684F058F31344111490040">
    <w:name w:val="31F3E2212B684F058F31344111490040"/>
    <w:rsid w:val="008C31A5"/>
  </w:style>
  <w:style w:type="paragraph" w:customStyle="1" w:styleId="85B2A3185DB64D72898F6061A85FE0E8">
    <w:name w:val="85B2A3185DB64D72898F6061A85FE0E8"/>
    <w:rsid w:val="008C31A5"/>
  </w:style>
  <w:style w:type="paragraph" w:customStyle="1" w:styleId="2EC88051F3D94343AAF866992CEA8198">
    <w:name w:val="2EC88051F3D94343AAF866992CEA8198"/>
    <w:rsid w:val="008C31A5"/>
  </w:style>
  <w:style w:type="paragraph" w:customStyle="1" w:styleId="94C195B160164C95831FD4A2A0FF6E08">
    <w:name w:val="94C195B160164C95831FD4A2A0FF6E08"/>
    <w:rsid w:val="008C31A5"/>
  </w:style>
  <w:style w:type="paragraph" w:customStyle="1" w:styleId="D36610EC4238410EAE7E7945BC4C7BCD">
    <w:name w:val="D36610EC4238410EAE7E7945BC4C7BCD"/>
    <w:rsid w:val="008C31A5"/>
  </w:style>
  <w:style w:type="paragraph" w:customStyle="1" w:styleId="D7307B53F54146908CDD6454DBE974F2">
    <w:name w:val="D7307B53F54146908CDD6454DBE974F2"/>
    <w:rsid w:val="008C31A5"/>
  </w:style>
  <w:style w:type="paragraph" w:customStyle="1" w:styleId="491F9998E6424822B057C9316CDA7491">
    <w:name w:val="491F9998E6424822B057C9316CDA7491"/>
    <w:rsid w:val="008C31A5"/>
  </w:style>
  <w:style w:type="paragraph" w:customStyle="1" w:styleId="8AFF622ED97C451EA9E4BF2ECCB429ED">
    <w:name w:val="8AFF622ED97C451EA9E4BF2ECCB429ED"/>
    <w:rsid w:val="008C31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23E90A04240B7A1790984BD81F595">
    <w:name w:val="E9923E90A04240B7A1790984BD81F595"/>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rPr>
  </w:style>
  <w:style w:type="character" w:customStyle="1" w:styleId="ContactInfoChar">
    <w:name w:val="Contact Info Char"/>
    <w:basedOn w:val="DefaultParagraphFont"/>
    <w:link w:val="ContactInfo"/>
    <w:uiPriority w:val="2"/>
    <w:rPr>
      <w:rFonts w:eastAsiaTheme="minorHAnsi"/>
      <w:b/>
      <w:color w:val="262626" w:themeColor="text1" w:themeTint="D9"/>
    </w:rPr>
  </w:style>
  <w:style w:type="paragraph" w:customStyle="1" w:styleId="86F6F4D605264A74A316D92C722EFA19">
    <w:name w:val="86F6F4D605264A74A316D92C722EFA19"/>
  </w:style>
  <w:style w:type="paragraph" w:customStyle="1" w:styleId="0F698089F1084FD5A000453714908626">
    <w:name w:val="0F698089F1084FD5A000453714908626"/>
  </w:style>
  <w:style w:type="paragraph" w:customStyle="1" w:styleId="300CC9EF2F2D4CFA956ACF625869EF50">
    <w:name w:val="300CC9EF2F2D4CFA956ACF625869EF50"/>
  </w:style>
  <w:style w:type="paragraph" w:customStyle="1" w:styleId="B42BF581F7634627B9DC7F275A859EDE">
    <w:name w:val="B42BF581F7634627B9DC7F275A859EDE"/>
  </w:style>
  <w:style w:type="paragraph" w:customStyle="1" w:styleId="D967986DAF98447C9A8B39EA3464C70B">
    <w:name w:val="D967986DAF98447C9A8B39EA3464C70B"/>
  </w:style>
  <w:style w:type="paragraph" w:customStyle="1" w:styleId="416DE8D820CA4166A814F4F80975B7B5">
    <w:name w:val="416DE8D820CA4166A814F4F80975B7B5"/>
  </w:style>
  <w:style w:type="paragraph" w:customStyle="1" w:styleId="FB8803131ACC407E9E6824B68BBAE3D9">
    <w:name w:val="FB8803131ACC407E9E6824B68BBAE3D9"/>
  </w:style>
  <w:style w:type="paragraph" w:customStyle="1" w:styleId="9BE4AAE1E2B74730B5767D18E39E4510">
    <w:name w:val="9BE4AAE1E2B74730B5767D18E39E4510"/>
  </w:style>
  <w:style w:type="paragraph" w:customStyle="1" w:styleId="A0D537EE9B6D40E58B94B145D4878BC4">
    <w:name w:val="A0D537EE9B6D40E58B94B145D4878BC4"/>
  </w:style>
  <w:style w:type="paragraph" w:customStyle="1" w:styleId="0EB1A61DC757481E9A0B20A1027FC9AE">
    <w:name w:val="0EB1A61DC757481E9A0B20A1027FC9AE"/>
  </w:style>
  <w:style w:type="paragraph" w:customStyle="1" w:styleId="865F754F7D1349DDA2CC29B96E4DB99E">
    <w:name w:val="865F754F7D1349DDA2CC29B96E4DB99E"/>
  </w:style>
  <w:style w:type="paragraph" w:customStyle="1" w:styleId="F3BF3B214D3746D5A82923AD647C8D1F">
    <w:name w:val="F3BF3B214D3746D5A82923AD647C8D1F"/>
  </w:style>
  <w:style w:type="paragraph" w:customStyle="1" w:styleId="499462C9EC5B4E028FE342144CB66B1E">
    <w:name w:val="499462C9EC5B4E028FE342144CB66B1E"/>
  </w:style>
  <w:style w:type="paragraph" w:customStyle="1" w:styleId="D7624DAC1D17425B95A7DD29C2465AE1">
    <w:name w:val="D7624DAC1D17425B95A7DD29C2465AE1"/>
  </w:style>
  <w:style w:type="paragraph" w:customStyle="1" w:styleId="FF7156D17C45499C85B20E128B9D552C">
    <w:name w:val="FF7156D17C45499C85B20E128B9D552C"/>
  </w:style>
  <w:style w:type="paragraph" w:customStyle="1" w:styleId="015F0B8D812C4E93B12A2650C351B5EB">
    <w:name w:val="015F0B8D812C4E93B12A2650C351B5EB"/>
  </w:style>
  <w:style w:type="paragraph" w:customStyle="1" w:styleId="5E46C47103CE429B9D3D75D86A102F13">
    <w:name w:val="5E46C47103CE429B9D3D75D86A102F13"/>
  </w:style>
  <w:style w:type="paragraph" w:customStyle="1" w:styleId="6EE91431A7824F799D70BE1C45BB3090">
    <w:name w:val="6EE91431A7824F799D70BE1C45BB3090"/>
  </w:style>
  <w:style w:type="paragraph" w:customStyle="1" w:styleId="6AEA3F09A5AF4152858A05FA5265D22B">
    <w:name w:val="6AEA3F09A5AF4152858A05FA5265D22B"/>
  </w:style>
  <w:style w:type="paragraph" w:customStyle="1" w:styleId="16B380417B0A434BBDAE577ACA2E0338">
    <w:name w:val="16B380417B0A434BBDAE577ACA2E0338"/>
  </w:style>
  <w:style w:type="paragraph" w:customStyle="1" w:styleId="CEF56AE6F7D444FF865D78EEFC6CD397">
    <w:name w:val="CEF56AE6F7D444FF865D78EEFC6CD397"/>
  </w:style>
  <w:style w:type="paragraph" w:customStyle="1" w:styleId="C14DA7375D664DEAB0FBF2CA0565B597">
    <w:name w:val="C14DA7375D664DEAB0FBF2CA0565B597"/>
  </w:style>
  <w:style w:type="paragraph" w:customStyle="1" w:styleId="60ACE1F16E7746AF8FA38C33C1B3D1B8">
    <w:name w:val="60ACE1F16E7746AF8FA38C33C1B3D1B8"/>
  </w:style>
  <w:style w:type="paragraph" w:customStyle="1" w:styleId="EF8485DEC4D243559C9F863CEF7E2344">
    <w:name w:val="EF8485DEC4D243559C9F863CEF7E2344"/>
  </w:style>
  <w:style w:type="paragraph" w:customStyle="1" w:styleId="4F7AD5EFBBA2437CAD0CDD06C23B0112">
    <w:name w:val="4F7AD5EFBBA2437CAD0CDD06C23B0112"/>
  </w:style>
  <w:style w:type="paragraph" w:customStyle="1" w:styleId="900D6376BFE946388903C7B030CF87A6">
    <w:name w:val="900D6376BFE946388903C7B030CF87A6"/>
  </w:style>
  <w:style w:type="paragraph" w:customStyle="1" w:styleId="84CF16CC402C4845BE8A9B6F66E2F0C3">
    <w:name w:val="84CF16CC402C4845BE8A9B6F66E2F0C3"/>
  </w:style>
  <w:style w:type="paragraph" w:customStyle="1" w:styleId="16391543F7BD4ADEBEB099B0223D5E48">
    <w:name w:val="16391543F7BD4ADEBEB099B0223D5E48"/>
  </w:style>
  <w:style w:type="paragraph" w:customStyle="1" w:styleId="D125A0A2C4E64FB282F15DCE5992804A">
    <w:name w:val="D125A0A2C4E64FB282F15DCE5992804A"/>
  </w:style>
  <w:style w:type="paragraph" w:customStyle="1" w:styleId="7C3E8D03BCF74B539A3CA1A87E1AD1E6">
    <w:name w:val="7C3E8D03BCF74B539A3CA1A87E1AD1E6"/>
  </w:style>
  <w:style w:type="paragraph" w:customStyle="1" w:styleId="56F4BCB98F964AC3AB63E237CC5F45EF">
    <w:name w:val="56F4BCB98F964AC3AB63E237CC5F45EF"/>
  </w:style>
  <w:style w:type="paragraph" w:customStyle="1" w:styleId="1F7091DABA3A4950A4E555371B79BD6A">
    <w:name w:val="1F7091DABA3A4950A4E555371B79BD6A"/>
  </w:style>
  <w:style w:type="paragraph" w:customStyle="1" w:styleId="EE276A90297C42F1BF9ABB841FCE2C7A">
    <w:name w:val="EE276A90297C42F1BF9ABB841FCE2C7A"/>
  </w:style>
  <w:style w:type="paragraph" w:customStyle="1" w:styleId="B4BAC1550DA842CC948533497E700C33">
    <w:name w:val="B4BAC1550DA842CC948533497E700C33"/>
  </w:style>
  <w:style w:type="paragraph" w:customStyle="1" w:styleId="0B604D7F73F448488B61D19808AE7219">
    <w:name w:val="0B604D7F73F448488B61D19808AE7219"/>
  </w:style>
  <w:style w:type="paragraph" w:customStyle="1" w:styleId="31F3E2212B684F058F31344111490040">
    <w:name w:val="31F3E2212B684F058F31344111490040"/>
    <w:rsid w:val="008C31A5"/>
  </w:style>
  <w:style w:type="paragraph" w:customStyle="1" w:styleId="85B2A3185DB64D72898F6061A85FE0E8">
    <w:name w:val="85B2A3185DB64D72898F6061A85FE0E8"/>
    <w:rsid w:val="008C31A5"/>
  </w:style>
  <w:style w:type="paragraph" w:customStyle="1" w:styleId="2EC88051F3D94343AAF866992CEA8198">
    <w:name w:val="2EC88051F3D94343AAF866992CEA8198"/>
    <w:rsid w:val="008C31A5"/>
  </w:style>
  <w:style w:type="paragraph" w:customStyle="1" w:styleId="94C195B160164C95831FD4A2A0FF6E08">
    <w:name w:val="94C195B160164C95831FD4A2A0FF6E08"/>
    <w:rsid w:val="008C31A5"/>
  </w:style>
  <w:style w:type="paragraph" w:customStyle="1" w:styleId="D36610EC4238410EAE7E7945BC4C7BCD">
    <w:name w:val="D36610EC4238410EAE7E7945BC4C7BCD"/>
    <w:rsid w:val="008C31A5"/>
  </w:style>
  <w:style w:type="paragraph" w:customStyle="1" w:styleId="D7307B53F54146908CDD6454DBE974F2">
    <w:name w:val="D7307B53F54146908CDD6454DBE974F2"/>
    <w:rsid w:val="008C31A5"/>
  </w:style>
  <w:style w:type="paragraph" w:customStyle="1" w:styleId="491F9998E6424822B057C9316CDA7491">
    <w:name w:val="491F9998E6424822B057C9316CDA7491"/>
    <w:rsid w:val="008C31A5"/>
  </w:style>
  <w:style w:type="paragraph" w:customStyle="1" w:styleId="8AFF622ED97C451EA9E4BF2ECCB429ED">
    <w:name w:val="8AFF622ED97C451EA9E4BF2ECCB429ED"/>
    <w:rsid w:val="008C3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117</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yash123patel48</dc:creator>
  <cp:lastModifiedBy>yash123patel48</cp:lastModifiedBy>
  <cp:revision>14</cp:revision>
  <cp:lastPrinted>2019-06-10T01:32:00Z</cp:lastPrinted>
  <dcterms:created xsi:type="dcterms:W3CDTF">2019-05-03T06:26:00Z</dcterms:created>
  <dcterms:modified xsi:type="dcterms:W3CDTF">2019-06-10T01:32:00Z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